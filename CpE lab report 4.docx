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785B6" w14:textId="77777777" w:rsidR="00A315DA" w:rsidRDefault="00A315DA" w:rsidP="0030650F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30A148" w14:textId="1FEF2724" w:rsidR="00A315DA" w:rsidRPr="00D22ECB" w:rsidRDefault="00A315DA" w:rsidP="00B03C1B">
      <w:pPr>
        <w:jc w:val="center"/>
        <w:outlineLvl w:val="0"/>
        <w:rPr>
          <w:sz w:val="44"/>
          <w:szCs w:val="44"/>
        </w:rPr>
      </w:pPr>
      <w:r>
        <w:rPr>
          <w:sz w:val="44"/>
          <w:szCs w:val="44"/>
        </w:rPr>
        <w:t>CpE</w:t>
      </w:r>
      <w:r w:rsidRPr="00D22ECB">
        <w:rPr>
          <w:sz w:val="44"/>
          <w:szCs w:val="44"/>
        </w:rPr>
        <w:t xml:space="preserve"> Lab</w:t>
      </w:r>
    </w:p>
    <w:p w14:paraId="20A83C92" w14:textId="77777777" w:rsidR="00A315DA" w:rsidRPr="00D22ECB" w:rsidRDefault="00A315DA" w:rsidP="00A315DA">
      <w:pPr>
        <w:jc w:val="center"/>
        <w:rPr>
          <w:sz w:val="44"/>
          <w:szCs w:val="44"/>
        </w:rPr>
      </w:pPr>
      <w:r>
        <w:rPr>
          <w:sz w:val="44"/>
          <w:szCs w:val="44"/>
        </w:rPr>
        <w:t>Lab 4: Introduction to VHDL</w:t>
      </w:r>
    </w:p>
    <w:p w14:paraId="712878CA" w14:textId="77777777" w:rsidR="00A315DA" w:rsidRPr="00D22ECB" w:rsidRDefault="00A315DA" w:rsidP="00A315DA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By</w:t>
      </w:r>
      <w:r w:rsidRPr="00D22ECB">
        <w:rPr>
          <w:sz w:val="44"/>
          <w:szCs w:val="44"/>
        </w:rPr>
        <w:t>:</w:t>
      </w:r>
    </w:p>
    <w:p w14:paraId="38AECFB9" w14:textId="5F8725B5" w:rsidR="00A315DA" w:rsidRDefault="00A315DA" w:rsidP="00A315DA">
      <w:pPr>
        <w:jc w:val="center"/>
        <w:rPr>
          <w:sz w:val="44"/>
          <w:szCs w:val="44"/>
        </w:rPr>
      </w:pPr>
      <w:r w:rsidRPr="00D22ECB">
        <w:rPr>
          <w:sz w:val="44"/>
          <w:szCs w:val="44"/>
        </w:rPr>
        <w:t xml:space="preserve"> Olu</w:t>
      </w:r>
      <w:r w:rsidR="00CD46DC">
        <w:rPr>
          <w:sz w:val="44"/>
          <w:szCs w:val="44"/>
        </w:rPr>
        <w:t>jide Jacobs</w:t>
      </w:r>
    </w:p>
    <w:p w14:paraId="2563CD3E" w14:textId="77777777" w:rsidR="00A315DA" w:rsidRDefault="00A315DA" w:rsidP="00B03C1B">
      <w:pPr>
        <w:jc w:val="center"/>
        <w:outlineLvl w:val="0"/>
        <w:rPr>
          <w:sz w:val="44"/>
          <w:szCs w:val="44"/>
        </w:rPr>
      </w:pPr>
      <w:r>
        <w:rPr>
          <w:sz w:val="44"/>
          <w:szCs w:val="44"/>
        </w:rPr>
        <w:t>Prepared For:</w:t>
      </w:r>
    </w:p>
    <w:p w14:paraId="00C57F9F" w14:textId="4DC39015" w:rsidR="00A315DA" w:rsidRDefault="00CD46DC" w:rsidP="00B03C1B">
      <w:pPr>
        <w:jc w:val="center"/>
        <w:outlineLvl w:val="0"/>
        <w:rPr>
          <w:sz w:val="44"/>
          <w:szCs w:val="44"/>
        </w:rPr>
      </w:pPr>
      <w:r>
        <w:rPr>
          <w:sz w:val="44"/>
          <w:szCs w:val="44"/>
        </w:rPr>
        <w:t>Matt Grubb</w:t>
      </w:r>
    </w:p>
    <w:p w14:paraId="33BD9DCD" w14:textId="1174C5C2" w:rsidR="00A315DA" w:rsidRDefault="00CD46DC" w:rsidP="00B03C1B">
      <w:pPr>
        <w:jc w:val="center"/>
        <w:outlineLvl w:val="0"/>
        <w:rPr>
          <w:sz w:val="44"/>
          <w:szCs w:val="44"/>
        </w:rPr>
      </w:pPr>
      <w:r>
        <w:rPr>
          <w:sz w:val="44"/>
          <w:szCs w:val="44"/>
        </w:rPr>
        <w:t>September 16, 2013</w:t>
      </w:r>
    </w:p>
    <w:p w14:paraId="0C5B8D4E" w14:textId="77777777" w:rsidR="00A315DA" w:rsidRDefault="00A315DA" w:rsidP="00A315DA">
      <w:pPr>
        <w:rPr>
          <w:rFonts w:ascii="Times New Roman" w:hAnsi="Times New Roman"/>
          <w:sz w:val="24"/>
          <w:szCs w:val="24"/>
        </w:rPr>
      </w:pPr>
    </w:p>
    <w:p w14:paraId="2F48A16C" w14:textId="77777777" w:rsidR="0000372A" w:rsidRPr="00560618" w:rsidRDefault="00A315DA" w:rsidP="00B03C1B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00372A" w:rsidRPr="00560618">
        <w:rPr>
          <w:rFonts w:ascii="Times New Roman" w:hAnsi="Times New Roman"/>
          <w:b/>
          <w:sz w:val="24"/>
          <w:szCs w:val="24"/>
        </w:rPr>
        <w:lastRenderedPageBreak/>
        <w:t>Introduction</w:t>
      </w:r>
    </w:p>
    <w:p w14:paraId="10657149" w14:textId="2C6AE756" w:rsidR="0000372A" w:rsidRDefault="0000372A" w:rsidP="00003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aim of this lab was to teach students how to design more complicated circuits that would normally be difficult to build using s</w:t>
      </w:r>
      <w:r w:rsidR="00560618">
        <w:rPr>
          <w:rFonts w:ascii="Times New Roman" w:hAnsi="Times New Roman"/>
          <w:sz w:val="24"/>
          <w:szCs w:val="24"/>
        </w:rPr>
        <w:t xml:space="preserve">chematic design entry </w:t>
      </w:r>
      <w:r w:rsidR="00B03C1B">
        <w:rPr>
          <w:rFonts w:ascii="Times New Roman" w:hAnsi="Times New Roman"/>
          <w:sz w:val="24"/>
          <w:szCs w:val="24"/>
        </w:rPr>
        <w:t>method,</w:t>
      </w:r>
      <w:r w:rsidR="00560618">
        <w:rPr>
          <w:rFonts w:ascii="Times New Roman" w:hAnsi="Times New Roman"/>
          <w:sz w:val="24"/>
          <w:szCs w:val="24"/>
        </w:rPr>
        <w:t xml:space="preserve"> using an alternative text entry method called VHDL.</w:t>
      </w:r>
    </w:p>
    <w:p w14:paraId="1EB7AC77" w14:textId="77777777" w:rsidR="00F678CD" w:rsidRPr="00560618" w:rsidRDefault="00955DA6" w:rsidP="00B03C1B">
      <w:pPr>
        <w:outlineLvl w:val="0"/>
        <w:rPr>
          <w:rFonts w:ascii="Times New Roman" w:hAnsi="Times New Roman"/>
          <w:b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t>Experiment II</w:t>
      </w:r>
    </w:p>
    <w:p w14:paraId="07601023" w14:textId="77777777" w:rsidR="00955DA6" w:rsidRDefault="00955DA6" w:rsidP="0030650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objective of this part of the lab was to design, program and verify the operations of a 3bit adder.</w:t>
      </w:r>
    </w:p>
    <w:p w14:paraId="0B57C1B5" w14:textId="77777777" w:rsidR="00955DA6" w:rsidRPr="00560618" w:rsidRDefault="00955DA6" w:rsidP="00B03C1B">
      <w:p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t>Methodology</w:t>
      </w:r>
    </w:p>
    <w:p w14:paraId="40AEF450" w14:textId="153C1B01" w:rsidR="00955DA6" w:rsidRPr="00E40E8D" w:rsidRDefault="00955DA6" w:rsidP="0030650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group </w:t>
      </w:r>
      <w:r w:rsidR="007D0FE9">
        <w:rPr>
          <w:rFonts w:ascii="Times New Roman" w:hAnsi="Times New Roman"/>
          <w:sz w:val="24"/>
          <w:szCs w:val="24"/>
        </w:rPr>
        <w:t>made a sketch</w:t>
      </w:r>
      <w:r>
        <w:rPr>
          <w:rFonts w:ascii="Times New Roman" w:hAnsi="Times New Roman"/>
          <w:sz w:val="24"/>
          <w:szCs w:val="24"/>
        </w:rPr>
        <w:t xml:space="preserve"> of the 3bit adder </w:t>
      </w:r>
      <w:r w:rsidR="0030650F">
        <w:rPr>
          <w:rFonts w:ascii="Times New Roman" w:hAnsi="Times New Roman"/>
          <w:sz w:val="24"/>
          <w:szCs w:val="24"/>
        </w:rPr>
        <w:t>based on the knowledge</w:t>
      </w:r>
      <w:r>
        <w:rPr>
          <w:rFonts w:ascii="Times New Roman" w:hAnsi="Times New Roman"/>
          <w:sz w:val="24"/>
          <w:szCs w:val="24"/>
        </w:rPr>
        <w:t xml:space="preserve"> that it </w:t>
      </w:r>
      <w:r w:rsidR="0030650F">
        <w:rPr>
          <w:rFonts w:ascii="Times New Roman" w:hAnsi="Times New Roman"/>
          <w:sz w:val="24"/>
          <w:szCs w:val="24"/>
        </w:rPr>
        <w:t xml:space="preserve">would consist of a half adder, </w:t>
      </w:r>
      <w:r>
        <w:rPr>
          <w:rFonts w:ascii="Times New Roman" w:hAnsi="Times New Roman"/>
          <w:sz w:val="24"/>
          <w:szCs w:val="24"/>
        </w:rPr>
        <w:t>two full adders</w:t>
      </w:r>
      <w:r w:rsidR="0030650F">
        <w:rPr>
          <w:rFonts w:ascii="Times New Roman" w:hAnsi="Times New Roman"/>
          <w:sz w:val="24"/>
          <w:szCs w:val="24"/>
        </w:rPr>
        <w:t xml:space="preserve">, six inputs and four </w:t>
      </w:r>
      <w:r w:rsidR="00A61752">
        <w:rPr>
          <w:rFonts w:ascii="Times New Roman" w:hAnsi="Times New Roman"/>
          <w:sz w:val="24"/>
          <w:szCs w:val="24"/>
        </w:rPr>
        <w:t>outputs</w:t>
      </w:r>
      <w:r w:rsidR="00B03C1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30650F">
        <w:rPr>
          <w:rFonts w:ascii="Times New Roman" w:hAnsi="Times New Roman"/>
          <w:sz w:val="24"/>
          <w:szCs w:val="24"/>
        </w:rPr>
        <w:t xml:space="preserve">This was done by connecting a half adder to two other full adders, with the </w:t>
      </w:r>
      <w:r w:rsidR="00B03C1B">
        <w:rPr>
          <w:rFonts w:ascii="Times New Roman" w:hAnsi="Times New Roman"/>
          <w:sz w:val="24"/>
          <w:szCs w:val="24"/>
        </w:rPr>
        <w:t>carry-out</w:t>
      </w:r>
      <w:r w:rsidR="0030650F">
        <w:rPr>
          <w:rFonts w:ascii="Times New Roman" w:hAnsi="Times New Roman"/>
          <w:sz w:val="24"/>
          <w:szCs w:val="24"/>
        </w:rPr>
        <w:t xml:space="preserve"> output from the half adder serving as the carry-in input to the first full adder, and the carry-out output from that full adder serving as the carry-in input for the second full adder. </w:t>
      </w:r>
      <w:r w:rsidR="00A61752">
        <w:rPr>
          <w:rFonts w:ascii="Times New Roman" w:hAnsi="Times New Roman"/>
          <w:sz w:val="24"/>
          <w:szCs w:val="24"/>
        </w:rPr>
        <w:t xml:space="preserve">The six inputs were named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61752" w:rsidRPr="00E40E8D">
        <w:rPr>
          <w:rFonts w:ascii="Times New Roman" w:hAnsi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A61752" w:rsidRPr="00E40E8D">
        <w:rPr>
          <w:rFonts w:ascii="Times New Roman" w:hAnsi="Times New Roman"/>
          <w:sz w:val="24"/>
          <w:szCs w:val="24"/>
        </w:rPr>
        <w:t xml:space="preserve"> respectively, and the four outputs were named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A61752" w:rsidRPr="00E40E8D">
        <w:rPr>
          <w:rFonts w:ascii="Times New Roman" w:hAnsi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A61752" w:rsidRPr="00E40E8D">
        <w:rPr>
          <w:rFonts w:ascii="Times New Roman" w:hAnsi="Times New Roman"/>
          <w:sz w:val="24"/>
          <w:szCs w:val="24"/>
        </w:rPr>
        <w:t xml:space="preserve"> respectively, while the two carry-in input for the two full adders were named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A61752" w:rsidRPr="00E40E8D">
        <w:rPr>
          <w:rFonts w:ascii="Times New Roman" w:hAnsi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A61752" w:rsidRPr="00E40E8D">
        <w:rPr>
          <w:rFonts w:ascii="Times New Roman" w:hAnsi="Times New Roman"/>
          <w:sz w:val="24"/>
          <w:szCs w:val="24"/>
        </w:rPr>
        <w:t xml:space="preserve"> respectively. </w:t>
      </w:r>
      <w:r>
        <w:rPr>
          <w:rFonts w:ascii="Times New Roman" w:hAnsi="Times New Roman"/>
          <w:sz w:val="24"/>
          <w:szCs w:val="24"/>
        </w:rPr>
        <w:t>From the analysis of the connections</w:t>
      </w:r>
      <w:r w:rsidR="00EA0E3A">
        <w:rPr>
          <w:rFonts w:ascii="Times New Roman" w:hAnsi="Times New Roman"/>
          <w:sz w:val="24"/>
          <w:szCs w:val="24"/>
        </w:rPr>
        <w:t xml:space="preserve"> made in the circuit, the group was able to pull out the Boolean equation for the circuit.</w:t>
      </w:r>
      <w:r w:rsidR="0030650F">
        <w:rPr>
          <w:rFonts w:ascii="Times New Roman" w:hAnsi="Times New Roman"/>
          <w:sz w:val="24"/>
          <w:szCs w:val="24"/>
        </w:rPr>
        <w:t xml:space="preserve"> For instance the Boolean equation of output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A61752" w:rsidRPr="00E40E8D">
        <w:rPr>
          <w:rFonts w:ascii="Times New Roman" w:hAnsi="Times New Roman"/>
          <w:sz w:val="24"/>
          <w:szCs w:val="24"/>
        </w:rPr>
        <w:t xml:space="preserve"> was determined by observing that </w:t>
      </w:r>
      <w:r w:rsidR="003067DD" w:rsidRPr="00E40E8D">
        <w:rPr>
          <w:rFonts w:ascii="Times New Roman" w:hAnsi="Times New Roman"/>
          <w:sz w:val="24"/>
          <w:szCs w:val="24"/>
        </w:rPr>
        <w:t xml:space="preserve">inputs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067DD" w:rsidRPr="00E40E8D">
        <w:rPr>
          <w:rFonts w:ascii="Times New Roman" w:hAnsi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067DD" w:rsidRPr="00E40E8D">
        <w:rPr>
          <w:rFonts w:ascii="Times New Roman" w:hAnsi="Times New Roman"/>
          <w:sz w:val="24"/>
          <w:szCs w:val="24"/>
        </w:rPr>
        <w:t xml:space="preserve"> serve as the input to the xor gate of the half adder which yields output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067DD" w:rsidRPr="00E40E8D">
        <w:rPr>
          <w:rFonts w:ascii="Times New Roman" w:hAnsi="Times New Roman"/>
          <w:sz w:val="24"/>
          <w:szCs w:val="24"/>
        </w:rPr>
        <w:t xml:space="preserve">, hence the Boolean equation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067DD" w:rsidRPr="00E40E8D">
        <w:rPr>
          <w:rFonts w:ascii="Times New Roman" w:hAnsi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067DD" w:rsidRPr="00E40E8D">
        <w:rPr>
          <w:rFonts w:ascii="Times New Roman" w:hAnsi="Times New Roman"/>
          <w:sz w:val="24"/>
          <w:szCs w:val="24"/>
        </w:rPr>
        <w:t>.</w:t>
      </w:r>
      <w:r w:rsidR="00986408" w:rsidRPr="00E40E8D">
        <w:rPr>
          <w:rFonts w:ascii="Times New Roman" w:hAnsi="Times New Roman"/>
          <w:sz w:val="24"/>
          <w:szCs w:val="24"/>
        </w:rPr>
        <w:t xml:space="preserve"> This method was used to obtain the </w:t>
      </w:r>
      <w:r w:rsidR="00730A52" w:rsidRPr="00E40E8D">
        <w:rPr>
          <w:rFonts w:ascii="Times New Roman" w:hAnsi="Times New Roman"/>
          <w:sz w:val="24"/>
          <w:szCs w:val="24"/>
        </w:rPr>
        <w:t>following logic expression for the circuit</w:t>
      </w:r>
    </w:p>
    <w:p w14:paraId="12DF820F" w14:textId="77777777" w:rsidR="00913FE4" w:rsidRPr="006E1142" w:rsidRDefault="0095561F" w:rsidP="0091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="00913FE4">
        <w:rPr>
          <w:rFonts w:ascii="Times New Roman" w:hAnsi="Times New Roman"/>
          <w:color w:val="00000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 xml:space="preserve"> (+)</w:t>
      </w:r>
      <w:r w:rsidR="00913FE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>);</w:t>
      </w:r>
    </w:p>
    <w:p w14:paraId="238D4547" w14:textId="77777777" w:rsidR="00913FE4" w:rsidRPr="006E1142" w:rsidRDefault="0095561F" w:rsidP="0091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 w:rsidR="00913F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D17C0">
        <w:rPr>
          <w:rFonts w:ascii="Times New Roman" w:hAnsi="Times New Roman"/>
          <w:color w:val="000000"/>
          <w:sz w:val="24"/>
          <w:szCs w:val="24"/>
        </w:rPr>
        <w:t>*</w:t>
      </w:r>
      <w:r w:rsidR="007D0FE9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>);</w:t>
      </w:r>
    </w:p>
    <w:p w14:paraId="7DA787BC" w14:textId="77777777" w:rsidR="00913FE4" w:rsidRDefault="0095561F" w:rsidP="0091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="00913FE4">
        <w:rPr>
          <w:rFonts w:ascii="Times New Roman" w:hAnsi="Times New Roman"/>
          <w:color w:val="00000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 xml:space="preserve"> (+)</w:t>
      </w:r>
      <w:r w:rsidR="00913FE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>) (+)</w:t>
      </w:r>
      <w:r w:rsidR="00913FE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>;</w:t>
      </w:r>
    </w:p>
    <w:p w14:paraId="1F0F3A6C" w14:textId="77777777" w:rsidR="00913FE4" w:rsidRPr="006E1142" w:rsidRDefault="0095561F" w:rsidP="0091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="00913FE4">
        <w:rPr>
          <w:rFonts w:ascii="Times New Roman" w:hAnsi="Times New Roman"/>
          <w:color w:val="000000"/>
          <w:sz w:val="24"/>
          <w:szCs w:val="24"/>
        </w:rPr>
        <w:t>((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 xml:space="preserve"> (+)</w:t>
      </w:r>
      <w:r w:rsidR="00913FE4" w:rsidRPr="006E1142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>) *</w:t>
      </w:r>
      <w:r w:rsidR="00913FE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>) +</w:t>
      </w:r>
      <w:r w:rsidR="00913FE4">
        <w:rPr>
          <w:rFonts w:ascii="Times New Roman" w:hAnsi="Times New Roman"/>
          <w:color w:val="000000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 xml:space="preserve"> *</w:t>
      </w:r>
      <w:r w:rsidR="00913FE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>);</w:t>
      </w:r>
    </w:p>
    <w:p w14:paraId="26411648" w14:textId="77777777" w:rsidR="00913FE4" w:rsidRPr="006E1142" w:rsidRDefault="0095561F" w:rsidP="0091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="00913FE4">
        <w:rPr>
          <w:rFonts w:ascii="Times New Roman" w:hAnsi="Times New Roman"/>
          <w:color w:val="000000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 xml:space="preserve"> (+)</w:t>
      </w:r>
      <w:r w:rsidR="00913FE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>) (+)</w:t>
      </w:r>
      <w:r w:rsidR="007D0FE9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>;</w:t>
      </w:r>
    </w:p>
    <w:p w14:paraId="2A0081DA" w14:textId="77777777" w:rsidR="00913FE4" w:rsidRDefault="0095561F" w:rsidP="0091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 xml:space="preserve"> ((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 xml:space="preserve"> (+)</w:t>
      </w:r>
      <w:r w:rsidR="007D0FE9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>) *</w:t>
      </w:r>
      <w:r w:rsidR="007D0FE9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>) +</w:t>
      </w:r>
      <w:r w:rsidR="007D0FE9">
        <w:rPr>
          <w:rFonts w:ascii="Times New Roman" w:hAnsi="Times New Roman"/>
          <w:color w:val="000000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</m:oMath>
      <w:r w:rsidR="006D17C0">
        <w:rPr>
          <w:rFonts w:ascii="Times New Roman" w:hAnsi="Times New Roman"/>
          <w:color w:val="000000"/>
          <w:sz w:val="24"/>
          <w:szCs w:val="24"/>
        </w:rPr>
        <w:t xml:space="preserve"> *</w:t>
      </w:r>
      <w:r w:rsidR="007D0FE9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</m:oMath>
      <w:r w:rsidR="00913FE4" w:rsidRPr="006E1142">
        <w:rPr>
          <w:rFonts w:ascii="Times New Roman" w:hAnsi="Times New Roman"/>
          <w:color w:val="000000"/>
          <w:sz w:val="24"/>
          <w:szCs w:val="24"/>
        </w:rPr>
        <w:t>);</w:t>
      </w:r>
    </w:p>
    <w:p w14:paraId="70825CC9" w14:textId="77777777" w:rsidR="007D0FE9" w:rsidRDefault="007D0FE9" w:rsidP="0091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Next t</w:t>
      </w:r>
      <w:r w:rsidR="00A315DA">
        <w:rPr>
          <w:rFonts w:ascii="Times New Roman" w:hAnsi="Times New Roman"/>
          <w:color w:val="000000"/>
          <w:sz w:val="24"/>
          <w:szCs w:val="24"/>
        </w:rPr>
        <w:t>he group wrote a VHDL program for the circuit</w:t>
      </w:r>
      <w:r>
        <w:rPr>
          <w:rFonts w:ascii="Times New Roman" w:hAnsi="Times New Roman"/>
          <w:color w:val="000000"/>
          <w:sz w:val="24"/>
          <w:szCs w:val="24"/>
        </w:rPr>
        <w:t>, and this is the code that was used</w:t>
      </w:r>
      <w:r w:rsidR="006D17C0">
        <w:rPr>
          <w:rFonts w:ascii="Times New Roman" w:hAnsi="Times New Roman"/>
          <w:color w:val="000000"/>
          <w:sz w:val="24"/>
          <w:szCs w:val="24"/>
        </w:rPr>
        <w:t>:</w:t>
      </w:r>
    </w:p>
    <w:p w14:paraId="542E8DFE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LIBRARY ieee;</w:t>
      </w:r>
    </w:p>
    <w:p w14:paraId="190A3699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USE ieee.std_logic_1164.all;</w:t>
      </w:r>
    </w:p>
    <w:p w14:paraId="37DD3F95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ENTITY l</w:t>
      </w:r>
      <w:r w:rsidR="00C62408">
        <w:rPr>
          <w:rFonts w:ascii="Courier New" w:hAnsi="Courier New" w:cs="Courier New"/>
          <w:color w:val="000000"/>
          <w:sz w:val="20"/>
          <w:szCs w:val="20"/>
        </w:rPr>
        <w:t>ight</w:t>
      </w:r>
      <w:r w:rsidRPr="006E1142">
        <w:rPr>
          <w:rFonts w:ascii="Courier New" w:hAnsi="Courier New" w:cs="Courier New"/>
          <w:color w:val="000000"/>
          <w:sz w:val="20"/>
          <w:szCs w:val="20"/>
        </w:rPr>
        <w:t xml:space="preserve"> IS</w:t>
      </w:r>
    </w:p>
    <w:p w14:paraId="3DDD1337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3707E2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PORT (</w:t>
      </w:r>
    </w:p>
    <w:p w14:paraId="0B366051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X1 : IN STD_LOGIC;</w:t>
      </w:r>
    </w:p>
    <w:p w14:paraId="4019B687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X2 : IN STD_LOGIC;</w:t>
      </w:r>
    </w:p>
    <w:p w14:paraId="357C2E3D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X3 : IN STD_LOGIC;</w:t>
      </w:r>
    </w:p>
    <w:p w14:paraId="7806A1CA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Y1 : IN STD_LOGIC;</w:t>
      </w:r>
    </w:p>
    <w:p w14:paraId="3179B519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Y2 : IN STD_LOGIC;</w:t>
      </w:r>
    </w:p>
    <w:p w14:paraId="25255D85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Y3 : IN STD_LOGIC;</w:t>
      </w:r>
    </w:p>
    <w:p w14:paraId="25817E33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F1 : OUT STD_LOGIC;</w:t>
      </w:r>
    </w:p>
    <w:p w14:paraId="73D33DEB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F2 : OUT STD_LOGIC;</w:t>
      </w:r>
    </w:p>
    <w:p w14:paraId="09FB66F2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F3 : OUT STD_LOGIC;</w:t>
      </w:r>
    </w:p>
    <w:p w14:paraId="0CA90E16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F4 : OUT STD_LOGIC</w:t>
      </w:r>
    </w:p>
    <w:p w14:paraId="4C8E0FFF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0897B6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0CE13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DE8825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END l</w:t>
      </w:r>
      <w:r w:rsidR="00C62408">
        <w:rPr>
          <w:rFonts w:ascii="Courier New" w:hAnsi="Courier New" w:cs="Courier New"/>
          <w:color w:val="000000"/>
          <w:sz w:val="20"/>
          <w:szCs w:val="20"/>
        </w:rPr>
        <w:t>ight</w:t>
      </w:r>
      <w:r w:rsidRPr="006E114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19BF32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C8AD25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ARCHITECTURE Behavior OF l</w:t>
      </w:r>
      <w:r w:rsidR="00C62408">
        <w:rPr>
          <w:rFonts w:ascii="Courier New" w:hAnsi="Courier New" w:cs="Courier New"/>
          <w:color w:val="000000"/>
          <w:sz w:val="20"/>
          <w:szCs w:val="20"/>
        </w:rPr>
        <w:t>ight</w:t>
      </w:r>
      <w:r w:rsidRPr="006E1142">
        <w:rPr>
          <w:rFonts w:ascii="Courier New" w:hAnsi="Courier New" w:cs="Courier New"/>
          <w:color w:val="000000"/>
          <w:sz w:val="20"/>
          <w:szCs w:val="20"/>
        </w:rPr>
        <w:t xml:space="preserve"> IS</w:t>
      </w:r>
    </w:p>
    <w:p w14:paraId="2DA71EF6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5B97E2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SIGNAL C1 : STD_LOGIC;</w:t>
      </w:r>
    </w:p>
    <w:p w14:paraId="77DEC09B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SIGNAL C2 : STD_LOGIC;</w:t>
      </w:r>
    </w:p>
    <w:p w14:paraId="378FFA83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8A4557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BEGIN</w:t>
      </w:r>
    </w:p>
    <w:p w14:paraId="3892D49A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F1 &lt;= (X1 xor Y1);</w:t>
      </w:r>
    </w:p>
    <w:p w14:paraId="73F2E20C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C1 &lt;= (X1 and Y1);</w:t>
      </w:r>
    </w:p>
    <w:p w14:paraId="47D6D8DA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F2 &lt;= (X2 xor Y2) xor C1;</w:t>
      </w:r>
    </w:p>
    <w:p w14:paraId="1849EBA7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C2 &lt;= ((X2 xor Y2) and C1) or (X2 and Y2);</w:t>
      </w:r>
    </w:p>
    <w:p w14:paraId="66E231F1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F3 &lt;= (X3 xor Y3) xor C2;</w:t>
      </w:r>
    </w:p>
    <w:p w14:paraId="0EA2E74F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F4 &lt;= ((X3 xor Y3) and C2) or (X3 and Y3);</w:t>
      </w:r>
    </w:p>
    <w:p w14:paraId="1A9085BD" w14:textId="77777777" w:rsidR="006D17C0" w:rsidRPr="006E1142" w:rsidRDefault="006D17C0" w:rsidP="006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675470" w14:textId="77777777" w:rsidR="006D17C0" w:rsidRPr="006E1142" w:rsidRDefault="006D17C0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END Behavior;</w:t>
      </w:r>
    </w:p>
    <w:p w14:paraId="581F300B" w14:textId="77777777" w:rsidR="006D17C0" w:rsidRDefault="006D17C0" w:rsidP="00214BC1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F82EA4A" w14:textId="77777777" w:rsidR="00214BC1" w:rsidRDefault="00214BC1" w:rsidP="00214BC1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inputs were assigned to pins N25, N26, P25, AE14, AF14 and AD13 while the outputs were assigned to pins </w:t>
      </w:r>
      <w:r w:rsidR="00E65CA7">
        <w:rPr>
          <w:rFonts w:ascii="Times New Roman" w:hAnsi="Times New Roman"/>
          <w:color w:val="000000"/>
          <w:sz w:val="24"/>
          <w:szCs w:val="24"/>
        </w:rPr>
        <w:t>AE22, AF22, W19 and V18. The final step taken was to compile the circuit.</w:t>
      </w:r>
    </w:p>
    <w:p w14:paraId="1C62FFFD" w14:textId="77777777" w:rsidR="00E65CA7" w:rsidRPr="00560618" w:rsidRDefault="00E65CA7" w:rsidP="00B03C1B">
      <w:pPr>
        <w:spacing w:line="360" w:lineRule="auto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560618">
        <w:rPr>
          <w:rFonts w:ascii="Times New Roman" w:hAnsi="Times New Roman"/>
          <w:b/>
          <w:color w:val="000000"/>
          <w:sz w:val="24"/>
          <w:szCs w:val="24"/>
        </w:rPr>
        <w:t>Result</w:t>
      </w:r>
    </w:p>
    <w:p w14:paraId="5A963085" w14:textId="345AD826" w:rsidR="00EB3393" w:rsidRDefault="00E65CA7" w:rsidP="00214BC1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circuit </w:t>
      </w:r>
      <w:r w:rsidR="00C62408">
        <w:rPr>
          <w:rFonts w:ascii="Times New Roman" w:hAnsi="Times New Roman"/>
          <w:color w:val="000000"/>
          <w:sz w:val="24"/>
          <w:szCs w:val="24"/>
        </w:rPr>
        <w:t>worked,</w:t>
      </w:r>
      <w:r>
        <w:rPr>
          <w:rFonts w:ascii="Times New Roman" w:hAnsi="Times New Roman"/>
          <w:color w:val="000000"/>
          <w:sz w:val="24"/>
          <w:szCs w:val="24"/>
        </w:rPr>
        <w:t xml:space="preserve"> as it should, the right output was gotten for the different</w:t>
      </w:r>
      <w:r w:rsidR="0095561F">
        <w:rPr>
          <w:rFonts w:ascii="Times New Roman" w:hAnsi="Times New Roman"/>
          <w:color w:val="000000"/>
          <w:sz w:val="24"/>
          <w:szCs w:val="24"/>
        </w:rPr>
        <w:t xml:space="preserve"> input combinations tested. We tested three cases </w:t>
      </w:r>
      <w:r w:rsidR="00EB3393">
        <w:rPr>
          <w:rFonts w:ascii="Times New Roman" w:hAnsi="Times New Roman"/>
          <w:color w:val="000000"/>
          <w:sz w:val="24"/>
          <w:szCs w:val="24"/>
        </w:rPr>
        <w:t>(011 +</w:t>
      </w:r>
      <w:r w:rsidR="00F444D5">
        <w:rPr>
          <w:rFonts w:ascii="Times New Roman" w:hAnsi="Times New Roman"/>
          <w:color w:val="000000"/>
          <w:sz w:val="24"/>
          <w:szCs w:val="24"/>
        </w:rPr>
        <w:t xml:space="preserve"> 110 = 1001, 111 + 111 = 1110, </w:t>
      </w:r>
      <w:r w:rsidR="00EB3393">
        <w:rPr>
          <w:rFonts w:ascii="Times New Roman" w:hAnsi="Times New Roman"/>
          <w:color w:val="000000"/>
          <w:sz w:val="24"/>
          <w:szCs w:val="24"/>
        </w:rPr>
        <w:t>101 + 101 = 1010)</w:t>
      </w:r>
      <w:r w:rsidR="0095561F">
        <w:rPr>
          <w:rFonts w:ascii="Times New Roman" w:hAnsi="Times New Roman"/>
          <w:color w:val="000000"/>
          <w:sz w:val="24"/>
          <w:szCs w:val="24"/>
        </w:rPr>
        <w:t xml:space="preserve"> and it all worked perfect.</w:t>
      </w:r>
      <w:bookmarkStart w:id="0" w:name="_GoBack"/>
      <w:bookmarkEnd w:id="0"/>
    </w:p>
    <w:p w14:paraId="206DEBC7" w14:textId="77777777" w:rsidR="00E65CA7" w:rsidRPr="00560618" w:rsidRDefault="00E65CA7" w:rsidP="00B03C1B">
      <w:pPr>
        <w:spacing w:line="360" w:lineRule="auto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560618">
        <w:rPr>
          <w:rFonts w:ascii="Times New Roman" w:hAnsi="Times New Roman"/>
          <w:b/>
          <w:color w:val="000000"/>
          <w:sz w:val="24"/>
          <w:szCs w:val="24"/>
        </w:rPr>
        <w:t>Conclusion</w:t>
      </w:r>
    </w:p>
    <w:p w14:paraId="33FAF51B" w14:textId="77777777" w:rsidR="00A315DA" w:rsidRDefault="00A315DA" w:rsidP="00214BC1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was an excellent lab for so many reasons, one of them is that the desired result was obtained, and I learned how to write a VHDL program.</w:t>
      </w:r>
    </w:p>
    <w:p w14:paraId="3D99CF0C" w14:textId="77777777" w:rsidR="00E65CA7" w:rsidRPr="00560618" w:rsidRDefault="00560618" w:rsidP="00B03C1B">
      <w:p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t xml:space="preserve">Post lab questions for lab </w:t>
      </w:r>
      <w:r w:rsidR="004038BC" w:rsidRPr="00560618">
        <w:rPr>
          <w:rFonts w:ascii="Times New Roman" w:hAnsi="Times New Roman"/>
          <w:b/>
          <w:sz w:val="24"/>
          <w:szCs w:val="24"/>
        </w:rPr>
        <w:t>4</w:t>
      </w:r>
    </w:p>
    <w:p w14:paraId="50A8C8B7" w14:textId="77777777" w:rsidR="00560618" w:rsidRDefault="00560618" w:rsidP="00B03C1B">
      <w:pPr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t>Q1)</w:t>
      </w:r>
      <w:r>
        <w:rPr>
          <w:rFonts w:ascii="Times New Roman" w:hAnsi="Times New Roman"/>
          <w:sz w:val="24"/>
          <w:szCs w:val="24"/>
        </w:rPr>
        <w:t xml:space="preserve"> Input and output signals</w:t>
      </w:r>
    </w:p>
    <w:p w14:paraId="7628E7A6" w14:textId="77777777" w:rsidR="004038BC" w:rsidRPr="00560618" w:rsidRDefault="004038BC" w:rsidP="00B03C1B">
      <w:p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lastRenderedPageBreak/>
        <w:t xml:space="preserve">Q2) </w:t>
      </w:r>
    </w:p>
    <w:p w14:paraId="1A4BBCF9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LIBRARY ieee;</w:t>
      </w:r>
    </w:p>
    <w:p w14:paraId="669D650F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USE ieee.std_logic_1164.all;</w:t>
      </w:r>
    </w:p>
    <w:p w14:paraId="3F3AF107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ENTITY l</w:t>
      </w:r>
      <w:r w:rsidR="00C62408">
        <w:rPr>
          <w:rFonts w:ascii="Courier New" w:hAnsi="Courier New" w:cs="Courier New"/>
          <w:color w:val="000000"/>
          <w:sz w:val="20"/>
          <w:szCs w:val="20"/>
        </w:rPr>
        <w:t>ight</w:t>
      </w:r>
      <w:r w:rsidRPr="006E1142">
        <w:rPr>
          <w:rFonts w:ascii="Courier New" w:hAnsi="Courier New" w:cs="Courier New"/>
          <w:color w:val="000000"/>
          <w:sz w:val="20"/>
          <w:szCs w:val="20"/>
        </w:rPr>
        <w:t xml:space="preserve"> IS</w:t>
      </w:r>
    </w:p>
    <w:p w14:paraId="533D67B1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BFDC72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PORT (</w:t>
      </w:r>
    </w:p>
    <w:p w14:paraId="5C78F7E0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X1 : IN STD_LOGIC;</w:t>
      </w:r>
    </w:p>
    <w:p w14:paraId="27CA2CF6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X2 : IN STD_LOGIC;</w:t>
      </w:r>
    </w:p>
    <w:p w14:paraId="122B9204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X3 : IN STD_LOGIC;</w:t>
      </w:r>
    </w:p>
    <w:p w14:paraId="2C8D6338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Y1 : IN STD_LOGIC;</w:t>
      </w:r>
    </w:p>
    <w:p w14:paraId="472424EC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Y2 : IN STD_LOGIC;</w:t>
      </w:r>
    </w:p>
    <w:p w14:paraId="50A959CF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Y3 : IN STD_LOGIC;</w:t>
      </w:r>
    </w:p>
    <w:p w14:paraId="0BE73F81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F1 : OUT STD_LOGIC;</w:t>
      </w:r>
    </w:p>
    <w:p w14:paraId="417C0185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F2 : OUT STD_LOGIC;</w:t>
      </w:r>
    </w:p>
    <w:p w14:paraId="4D5313FF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F3 : OUT STD_LOGIC;</w:t>
      </w:r>
    </w:p>
    <w:p w14:paraId="0732FED3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  <w:t>F4 : OUT STD_LOGIC</w:t>
      </w:r>
    </w:p>
    <w:p w14:paraId="4A668851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8876F2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814DB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54E176" w14:textId="2CF4C16B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END l</w:t>
      </w:r>
      <w:r w:rsidR="00161BF1">
        <w:rPr>
          <w:rFonts w:ascii="Courier New" w:hAnsi="Courier New" w:cs="Courier New"/>
          <w:color w:val="000000"/>
          <w:sz w:val="20"/>
          <w:szCs w:val="20"/>
        </w:rPr>
        <w:t>ight</w:t>
      </w:r>
      <w:r w:rsidRPr="006E114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5A45C8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33E24C" w14:textId="38542366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ARCHITECTURE Behavior OF l</w:t>
      </w:r>
      <w:r w:rsidR="00161BF1">
        <w:rPr>
          <w:rFonts w:ascii="Courier New" w:hAnsi="Courier New" w:cs="Courier New"/>
          <w:color w:val="000000"/>
          <w:sz w:val="20"/>
          <w:szCs w:val="20"/>
        </w:rPr>
        <w:t>ight</w:t>
      </w:r>
      <w:r w:rsidRPr="006E1142">
        <w:rPr>
          <w:rFonts w:ascii="Courier New" w:hAnsi="Courier New" w:cs="Courier New"/>
          <w:color w:val="000000"/>
          <w:sz w:val="20"/>
          <w:szCs w:val="20"/>
        </w:rPr>
        <w:t xml:space="preserve"> IS</w:t>
      </w:r>
    </w:p>
    <w:p w14:paraId="2E7D52E1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E15057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SIGNAL C1 : STD_LOGIC;</w:t>
      </w:r>
    </w:p>
    <w:p w14:paraId="16D3E1D7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SIGNAL C2 : STD_LOGIC;</w:t>
      </w:r>
    </w:p>
    <w:p w14:paraId="598BAC7A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64A713" w14:textId="77777777" w:rsidR="004038BC" w:rsidRPr="006E1142" w:rsidRDefault="004038BC" w:rsidP="00B0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BEGIN</w:t>
      </w:r>
    </w:p>
    <w:p w14:paraId="566A6D2D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F1 &lt;= (X1 xor Y1);</w:t>
      </w:r>
    </w:p>
    <w:p w14:paraId="4BEB390E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C1 &lt;= (X1 and Y1);</w:t>
      </w:r>
    </w:p>
    <w:p w14:paraId="19F8A288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F2 &lt;= (X2 xor Y2) xor C1;</w:t>
      </w:r>
    </w:p>
    <w:p w14:paraId="72800A14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C2 &lt;= ((X2 xor Y2) and C1) or (X2 and Y2);</w:t>
      </w:r>
    </w:p>
    <w:p w14:paraId="350F96D4" w14:textId="77777777" w:rsidR="004038BC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F3 &lt;= (X3 xor Y3) xor C2;</w:t>
      </w:r>
    </w:p>
    <w:p w14:paraId="321A1CB5" w14:textId="77777777" w:rsidR="009A1803" w:rsidRPr="006E1142" w:rsidRDefault="009A1803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1803">
        <w:rPr>
          <w:rFonts w:ascii="Courier New" w:hAnsi="Courier New" w:cs="Courier New"/>
          <w:color w:val="000000"/>
          <w:sz w:val="20"/>
          <w:szCs w:val="20"/>
        </w:rPr>
        <w:t>C3 &lt;= ((X3 xor Y3) and C2) or (X3 and Y3);</w:t>
      </w:r>
    </w:p>
    <w:p w14:paraId="2ECC0F7E" w14:textId="77777777" w:rsidR="004038BC" w:rsidRDefault="009A1803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1803">
        <w:rPr>
          <w:rFonts w:ascii="Courier New" w:hAnsi="Courier New" w:cs="Courier New"/>
          <w:color w:val="000000"/>
          <w:sz w:val="20"/>
          <w:szCs w:val="20"/>
        </w:rPr>
        <w:t>F4 &lt;= ((X4 xor Y4) xor C3)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B100A" w14:textId="77777777" w:rsidR="009A1803" w:rsidRPr="006E1142" w:rsidRDefault="009A1803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1803">
        <w:rPr>
          <w:rFonts w:ascii="Courier New" w:hAnsi="Courier New" w:cs="Courier New"/>
          <w:color w:val="000000"/>
          <w:sz w:val="20"/>
          <w:szCs w:val="20"/>
        </w:rPr>
        <w:t>F5 &lt;= ((X4 xor Y4) and C3) or (X4 and Y4);</w:t>
      </w:r>
    </w:p>
    <w:p w14:paraId="3D234379" w14:textId="77777777" w:rsidR="004038BC" w:rsidRPr="006E1142" w:rsidRDefault="004038BC" w:rsidP="0040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1142">
        <w:rPr>
          <w:rFonts w:ascii="Courier New" w:hAnsi="Courier New" w:cs="Courier New"/>
          <w:color w:val="000000"/>
          <w:sz w:val="20"/>
          <w:szCs w:val="20"/>
        </w:rPr>
        <w:t>END Behavior;</w:t>
      </w:r>
    </w:p>
    <w:p w14:paraId="0CE04BC2" w14:textId="77777777" w:rsidR="004038BC" w:rsidRDefault="004038BC" w:rsidP="004038BC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3C6F9F1" w14:textId="77777777" w:rsidR="009A1803" w:rsidRPr="00560618" w:rsidRDefault="009A1803" w:rsidP="00B03C1B">
      <w:p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t>Pre lab questions for lab 5</w:t>
      </w:r>
    </w:p>
    <w:p w14:paraId="536F4953" w14:textId="77777777" w:rsidR="009A1803" w:rsidRDefault="009A1803" w:rsidP="00B03C1B">
      <w:pPr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t>Q1)</w:t>
      </w:r>
      <w:r>
        <w:rPr>
          <w:rFonts w:ascii="Times New Roman" w:hAnsi="Times New Roman"/>
          <w:sz w:val="24"/>
          <w:szCs w:val="24"/>
        </w:rPr>
        <w:t xml:space="preserve"> </w:t>
      </w:r>
      <w:r w:rsidR="00560618">
        <w:rPr>
          <w:rFonts w:ascii="Times New Roman" w:hAnsi="Times New Roman"/>
          <w:sz w:val="24"/>
          <w:szCs w:val="24"/>
        </w:rPr>
        <w:t>I</w:t>
      </w:r>
      <w:r w:rsidR="009B5A22">
        <w:rPr>
          <w:rFonts w:ascii="Times New Roman" w:hAnsi="Times New Roman"/>
          <w:sz w:val="24"/>
          <w:szCs w:val="24"/>
        </w:rPr>
        <w:t>t means to simulate the logical operation of a circuit</w:t>
      </w:r>
    </w:p>
    <w:p w14:paraId="6F5CC686" w14:textId="77777777" w:rsidR="009A1803" w:rsidRPr="004038BC" w:rsidRDefault="009A1803" w:rsidP="004038BC">
      <w:pPr>
        <w:spacing w:line="360" w:lineRule="auto"/>
        <w:rPr>
          <w:rFonts w:ascii="Times New Roman" w:hAnsi="Times New Roman"/>
          <w:sz w:val="24"/>
          <w:szCs w:val="24"/>
        </w:rPr>
      </w:pPr>
      <w:r w:rsidRPr="00560618">
        <w:rPr>
          <w:rFonts w:ascii="Times New Roman" w:hAnsi="Times New Roman"/>
          <w:b/>
          <w:sz w:val="24"/>
          <w:szCs w:val="24"/>
        </w:rPr>
        <w:t>Q2)</w:t>
      </w:r>
      <w:r>
        <w:rPr>
          <w:rFonts w:ascii="Times New Roman" w:hAnsi="Times New Roman"/>
          <w:sz w:val="24"/>
          <w:szCs w:val="24"/>
        </w:rPr>
        <w:t xml:space="preserve"> </w:t>
      </w:r>
      <w:r w:rsidR="00560618">
        <w:rPr>
          <w:rFonts w:ascii="Times New Roman" w:hAnsi="Times New Roman"/>
          <w:sz w:val="24"/>
          <w:szCs w:val="24"/>
        </w:rPr>
        <w:t>It</w:t>
      </w:r>
      <w:r w:rsidR="009B5A22">
        <w:rPr>
          <w:rFonts w:ascii="Times New Roman" w:hAnsi="Times New Roman"/>
          <w:sz w:val="24"/>
          <w:szCs w:val="24"/>
        </w:rPr>
        <w:t xml:space="preserve"> helps to bring hardware design from concept to realization and it is used to verify the correctness of a hardware design</w:t>
      </w:r>
    </w:p>
    <w:sectPr w:rsidR="009A1803" w:rsidRPr="004038BC" w:rsidSect="00F6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46B8"/>
    <w:multiLevelType w:val="hybridMultilevel"/>
    <w:tmpl w:val="71E6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055E8"/>
    <w:multiLevelType w:val="hybridMultilevel"/>
    <w:tmpl w:val="E956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00372A"/>
    <w:rsid w:val="0000372A"/>
    <w:rsid w:val="00161BF1"/>
    <w:rsid w:val="00214BC1"/>
    <w:rsid w:val="0030650F"/>
    <w:rsid w:val="003067DD"/>
    <w:rsid w:val="004038BC"/>
    <w:rsid w:val="00560618"/>
    <w:rsid w:val="006D17C0"/>
    <w:rsid w:val="00730A52"/>
    <w:rsid w:val="007D0FE9"/>
    <w:rsid w:val="00913FE4"/>
    <w:rsid w:val="0095561F"/>
    <w:rsid w:val="00955DA6"/>
    <w:rsid w:val="00986408"/>
    <w:rsid w:val="009A1803"/>
    <w:rsid w:val="009B5A22"/>
    <w:rsid w:val="00A315DA"/>
    <w:rsid w:val="00A61752"/>
    <w:rsid w:val="00B03C1B"/>
    <w:rsid w:val="00C62408"/>
    <w:rsid w:val="00CD46DC"/>
    <w:rsid w:val="00E40E8D"/>
    <w:rsid w:val="00E65CA7"/>
    <w:rsid w:val="00EA0E3A"/>
    <w:rsid w:val="00EB3393"/>
    <w:rsid w:val="00F444D5"/>
    <w:rsid w:val="00F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1D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61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oss:Dropbox:docs:fall2013:CpE%20272%20(Lab):CpE%20lab%20report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CpE lab report 4.dot</Template>
  <TotalTime>23</TotalTime>
  <Pages>4</Pages>
  <Words>595</Words>
  <Characters>3393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 Libraries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WVU CEMR</dc:creator>
  <cp:keywords/>
  <cp:lastModifiedBy>Olujide Jacobs</cp:lastModifiedBy>
  <cp:revision>8</cp:revision>
  <dcterms:created xsi:type="dcterms:W3CDTF">2010-09-29T17:15:00Z</dcterms:created>
  <dcterms:modified xsi:type="dcterms:W3CDTF">2013-09-18T05:32:00Z</dcterms:modified>
</cp:coreProperties>
</file>